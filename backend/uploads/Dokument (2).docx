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5FED5" w14:textId="77777777" w:rsidR="00BD4F6F" w:rsidRDefault="0026114A">
      <w:pPr>
        <w:pStyle w:val="Naslov1"/>
      </w:pPr>
      <w:r>
        <w:t>MIPS PRIMER ROKA 2020.</w:t>
      </w:r>
    </w:p>
    <w:sdt>
      <w:sdtPr>
        <w:id w:val="-1461253836"/>
        <w:placeholder>
          <w:docPart w:val="C5CFB44377D59648BF7F3BBAD2585956"/>
        </w:placeholder>
        <w:temporary/>
        <w:showingPlcHdr/>
        <w15:appearance w15:val="hidden"/>
      </w:sdtPr>
      <w:sdtEndPr/>
      <w:sdtContent>
        <w:p w14:paraId="088DF03F" w14:textId="77777777" w:rsidR="00BD4F6F" w:rsidRDefault="00A87F5E">
          <w:pPr>
            <w:pStyle w:val="Znakzanabrajanjenalisti"/>
          </w:pPr>
          <w:r>
            <w:t>Da biste hvatali beleške, treba samo da dodirnete ovu oblast i počnete da kucate.</w:t>
          </w:r>
        </w:p>
        <w:p w14:paraId="48466393" w14:textId="77777777" w:rsidR="00BD4F6F" w:rsidRDefault="00A87F5E">
          <w:pPr>
            <w:pStyle w:val="Znakzanabrajanjenalisti"/>
          </w:pPr>
          <w:r>
            <w:t>Druga opcija je da pomoću aplikacije OneNote jednostavno napravite digitalnu beležnicu za sve beleške koja se automatski sinhronizuje na svim uređajima.</w:t>
          </w:r>
        </w:p>
      </w:sdtContent>
    </w:sdt>
    <w:p w14:paraId="4F66CB34" w14:textId="77777777" w:rsidR="00BD4F6F" w:rsidRDefault="00A87F5E">
      <w:pPr>
        <w:pStyle w:val="Naslov2"/>
      </w:pPr>
      <w:r>
        <w:t xml:space="preserve">Da biste saznali nešto više o programu OneNote i nabavili ga, posetite lokaciju </w:t>
      </w:r>
    </w:p>
    <w:p w14:paraId="358E6AB3" w14:textId="77777777" w:rsidR="0026114A" w:rsidRDefault="0026114A" w:rsidP="0026114A"/>
    <w:p w14:paraId="33A02294" w14:textId="77777777" w:rsidR="0026114A" w:rsidRDefault="0026114A" w:rsidP="0026114A"/>
    <w:p w14:paraId="215B6188" w14:textId="77777777" w:rsidR="0026114A" w:rsidRDefault="0026114A" w:rsidP="0026114A"/>
    <w:p w14:paraId="49B9691C" w14:textId="09B5D34D" w:rsidR="0026114A" w:rsidRDefault="00C02CF8" w:rsidP="0026114A">
      <w:pPr>
        <w:rPr>
          <w:sz w:val="144"/>
          <w:szCs w:val="144"/>
        </w:rPr>
      </w:pPr>
      <w:r>
        <w:rPr>
          <w:sz w:val="144"/>
          <w:szCs w:val="144"/>
        </w:rPr>
        <w:t>TROL LOLOLOLOLOL</w:t>
      </w:r>
    </w:p>
    <w:p w14:paraId="1F77DDC8" w14:textId="0F96C8D8" w:rsidR="00C02CF8" w:rsidRDefault="00C02CF8" w:rsidP="0026114A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HAHAHAHAHAHAH</w:t>
      </w:r>
    </w:p>
    <w:p w14:paraId="26A3CB2E" w14:textId="2A417D27" w:rsidR="00C02CF8" w:rsidRDefault="00C02CF8" w:rsidP="0026114A">
      <w:pPr>
        <w:rPr>
          <w:sz w:val="144"/>
          <w:szCs w:val="144"/>
        </w:rPr>
      </w:pPr>
      <w:r>
        <w:rPr>
          <w:sz w:val="144"/>
          <w:szCs w:val="144"/>
        </w:rPr>
        <w:t>NASELI STE HAHAHAHAHAHAH</w:t>
      </w:r>
    </w:p>
    <w:p w14:paraId="2D6B0E0C" w14:textId="52B45A9B" w:rsidR="00C02CF8" w:rsidRPr="0026114A" w:rsidRDefault="00C02CF8" w:rsidP="0026114A">
      <w:pPr>
        <w:rPr>
          <w:sz w:val="144"/>
          <w:szCs w:val="144"/>
        </w:rPr>
      </w:pPr>
      <w:r>
        <w:rPr>
          <w:sz w:val="144"/>
          <w:szCs w:val="144"/>
        </w:rPr>
        <w:t>TROLČINE LOŽANE</w:t>
      </w:r>
      <w:bookmarkStart w:id="0" w:name="_GoBack"/>
      <w:bookmarkEnd w:id="0"/>
    </w:p>
    <w:sectPr w:rsidR="00C02CF8" w:rsidRPr="0026114A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DB83B" w14:textId="77777777" w:rsidR="007A03D5" w:rsidRDefault="007A03D5">
      <w:r>
        <w:separator/>
      </w:r>
    </w:p>
    <w:p w14:paraId="5BB182C1" w14:textId="77777777" w:rsidR="007A03D5" w:rsidRDefault="007A03D5"/>
  </w:endnote>
  <w:endnote w:type="continuationSeparator" w:id="0">
    <w:p w14:paraId="35DE0659" w14:textId="77777777" w:rsidR="007A03D5" w:rsidRDefault="007A03D5">
      <w:r>
        <w:continuationSeparator/>
      </w:r>
    </w:p>
    <w:p w14:paraId="21A65854" w14:textId="77777777" w:rsidR="007A03D5" w:rsidRDefault="007A03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594D3" w14:textId="77777777" w:rsidR="00BD4F6F" w:rsidRDefault="00A87F5E">
        <w:pPr>
          <w:pStyle w:val="Podnojestranic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8DAFB" w14:textId="77777777" w:rsidR="007A03D5" w:rsidRDefault="007A03D5">
      <w:r>
        <w:separator/>
      </w:r>
    </w:p>
    <w:p w14:paraId="58659611" w14:textId="77777777" w:rsidR="007A03D5" w:rsidRDefault="007A03D5"/>
  </w:footnote>
  <w:footnote w:type="continuationSeparator" w:id="0">
    <w:p w14:paraId="09530A40" w14:textId="77777777" w:rsidR="007A03D5" w:rsidRDefault="007A03D5">
      <w:r>
        <w:continuationSeparator/>
      </w:r>
    </w:p>
    <w:p w14:paraId="51BCF56B" w14:textId="77777777" w:rsidR="007A03D5" w:rsidRDefault="007A03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Znakzanabrajanjenalisti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Brojnalisti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4A"/>
    <w:rsid w:val="0026114A"/>
    <w:rsid w:val="007A03D5"/>
    <w:rsid w:val="00A87F5E"/>
    <w:rsid w:val="00BD4F6F"/>
    <w:rsid w:val="00C0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4AE4D"/>
  <w15:chartTrackingRefBased/>
  <w15:docId w15:val="{DF80BC68-B199-0E4D-A448-3A73EE47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cs-CZ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F5E"/>
    <w:rPr>
      <w:lang w:val="sr-Latn-RS"/>
    </w:rPr>
  </w:style>
  <w:style w:type="paragraph" w:styleId="Naslov1">
    <w:name w:val="heading 1"/>
    <w:basedOn w:val="Normal"/>
    <w:next w:val="Normal"/>
    <w:link w:val="Naslov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Znakzanabrajanjenalisti">
    <w:name w:val="List Bullet"/>
    <w:basedOn w:val="Normal"/>
    <w:uiPriority w:val="9"/>
    <w:qFormat/>
    <w:pPr>
      <w:numPr>
        <w:numId w:val="3"/>
      </w:numPr>
    </w:pPr>
  </w:style>
  <w:style w:type="character" w:customStyle="1" w:styleId="Naslov1Char">
    <w:name w:val="Naslov 1 Char"/>
    <w:basedOn w:val="Podrazumevanifontpasusa"/>
    <w:link w:val="Naslov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rojnalisti">
    <w:name w:val="List Number"/>
    <w:basedOn w:val="Normal"/>
    <w:uiPriority w:val="9"/>
    <w:qFormat/>
    <w:pPr>
      <w:numPr>
        <w:numId w:val="4"/>
      </w:numPr>
    </w:pPr>
  </w:style>
  <w:style w:type="paragraph" w:styleId="Zaglavljestranice">
    <w:name w:val="header"/>
    <w:basedOn w:val="Normal"/>
    <w:link w:val="ZaglavljestraniceChar"/>
    <w:uiPriority w:val="99"/>
    <w:unhideWhenUsed/>
    <w:qFormat/>
    <w:pPr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</w:style>
  <w:style w:type="paragraph" w:styleId="Podnojestranice">
    <w:name w:val="footer"/>
    <w:basedOn w:val="Normal"/>
    <w:link w:val="PodnojestraniceChar"/>
    <w:uiPriority w:val="99"/>
    <w:unhideWhenUsed/>
    <w:qFormat/>
    <w:pPr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</w:style>
  <w:style w:type="character" w:styleId="Tekstuvaramesta">
    <w:name w:val="Placeholder Text"/>
    <w:basedOn w:val="Podrazumevanifontpasusa"/>
    <w:uiPriority w:val="99"/>
    <w:semiHidden/>
    <w:rPr>
      <w:color w:val="808080"/>
    </w:rPr>
  </w:style>
  <w:style w:type="paragraph" w:styleId="Naslov">
    <w:name w:val="Title"/>
    <w:basedOn w:val="Normal"/>
    <w:link w:val="Naslov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Podnaslov">
    <w:name w:val="Subtitle"/>
    <w:basedOn w:val="Normal"/>
    <w:link w:val="Podnaslov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PodnaslovChar">
    <w:name w:val="Podnaslov Char"/>
    <w:basedOn w:val="Podrazumevanifontpasusa"/>
    <w:link w:val="Podnaslov"/>
    <w:uiPriority w:val="11"/>
    <w:semiHidden/>
    <w:rPr>
      <w:rFonts w:eastAsiaTheme="minorEastAsia"/>
      <w:caps/>
      <w:sz w:val="40"/>
    </w:rPr>
  </w:style>
  <w:style w:type="character" w:styleId="Izrazitareferenca">
    <w:name w:val="Intense Reference"/>
    <w:basedOn w:val="Podrazumevanifontpasusa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Naslovknjige">
    <w:name w:val="Book Title"/>
    <w:basedOn w:val="Podrazumevanifontpasusa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Naslov2Char">
    <w:name w:val="Naslov 2 Char"/>
    <w:basedOn w:val="Podrazumevanifontpasusa"/>
    <w:link w:val="Naslov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Naslov4Char">
    <w:name w:val="Naslov 4 Char"/>
    <w:basedOn w:val="Podrazumevanifontpasusa"/>
    <w:link w:val="Naslov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Naslov5Char">
    <w:name w:val="Naslov 5 Char"/>
    <w:basedOn w:val="Podrazumevanifontpasusa"/>
    <w:link w:val="Naslov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Naslov6Char">
    <w:name w:val="Naslov 6 Char"/>
    <w:basedOn w:val="Podrazumevanifontpasusa"/>
    <w:link w:val="Naslov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Naslov7Char">
    <w:name w:val="Naslov 7 Char"/>
    <w:basedOn w:val="Podrazumevanifontpasusa"/>
    <w:link w:val="Naslov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Naslov8Char">
    <w:name w:val="Naslov 8 Char"/>
    <w:basedOn w:val="Podrazumevanifontpasusa"/>
    <w:link w:val="Naslov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Naslov9Char">
    <w:name w:val="Naslov 9 Char"/>
    <w:basedOn w:val="Podrazumevanifontpasusa"/>
    <w:link w:val="Naslov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ptilnonaglaavanje">
    <w:name w:val="Subtle Emphasis"/>
    <w:basedOn w:val="Podrazumevanifontpasusa"/>
    <w:uiPriority w:val="19"/>
    <w:semiHidden/>
    <w:unhideWhenUsed/>
    <w:qFormat/>
    <w:rPr>
      <w:i/>
      <w:iCs/>
      <w:color w:val="404040" w:themeColor="text1" w:themeTint="BF"/>
    </w:rPr>
  </w:style>
  <w:style w:type="character" w:styleId="Naglaavanje">
    <w:name w:val="Emphasis"/>
    <w:basedOn w:val="Podrazumevanifontpasusa"/>
    <w:uiPriority w:val="20"/>
    <w:semiHidden/>
    <w:unhideWhenUsed/>
    <w:qFormat/>
    <w:rPr>
      <w:b/>
      <w:iCs/>
      <w:color w:val="262626" w:themeColor="text1" w:themeTint="D9"/>
    </w:rPr>
  </w:style>
  <w:style w:type="character" w:styleId="Izrazitonaglaavanje">
    <w:name w:val="Intense Emphasis"/>
    <w:basedOn w:val="Podrazumevanifontpasusa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Naglaeno">
    <w:name w:val="Strong"/>
    <w:basedOn w:val="Podrazumevanifontpasusa"/>
    <w:uiPriority w:val="22"/>
    <w:semiHidden/>
    <w:unhideWhenUsed/>
    <w:qFormat/>
    <w:rPr>
      <w:b/>
      <w:bCs/>
    </w:rPr>
  </w:style>
  <w:style w:type="paragraph" w:styleId="Navoenje">
    <w:name w:val="Quote"/>
    <w:basedOn w:val="Normal"/>
    <w:next w:val="Normal"/>
    <w:link w:val="Navoenj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NavoenjeChar">
    <w:name w:val="Navođenje Char"/>
    <w:basedOn w:val="Podrazumevanifontpasusa"/>
    <w:link w:val="Navoenje"/>
    <w:uiPriority w:val="29"/>
    <w:semiHidden/>
    <w:rPr>
      <w:i/>
      <w:iCs/>
      <w:sz w:val="36"/>
    </w:rPr>
  </w:style>
  <w:style w:type="paragraph" w:styleId="Podebljaninavodnici">
    <w:name w:val="Intense Quote"/>
    <w:basedOn w:val="Normal"/>
    <w:next w:val="Normal"/>
    <w:link w:val="Podebljaninavodnici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PodebljaninavodniciChar">
    <w:name w:val="Podebljani navodnici Char"/>
    <w:basedOn w:val="Podrazumevanifontpasusa"/>
    <w:link w:val="Podebljaninavodnici"/>
    <w:uiPriority w:val="30"/>
    <w:semiHidden/>
    <w:rPr>
      <w:b/>
      <w:i/>
      <w:iCs/>
      <w:sz w:val="36"/>
    </w:rPr>
  </w:style>
  <w:style w:type="character" w:styleId="Suptilnareferenca">
    <w:name w:val="Subtle Reference"/>
    <w:basedOn w:val="Podrazumevanifontpasusa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Natpis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Naslovsadraja">
    <w:name w:val="TOC Heading"/>
    <w:basedOn w:val="Naslov1"/>
    <w:next w:val="Normal"/>
    <w:uiPriority w:val="39"/>
    <w:semiHidden/>
    <w:unhideWhenUsed/>
    <w:qFormat/>
    <w:pPr>
      <w:outlineLvl w:val="9"/>
    </w:pPr>
  </w:style>
  <w:style w:type="character" w:styleId="Hiperveza">
    <w:name w:val="Hyperlink"/>
    <w:basedOn w:val="Podrazumevanifontpasusa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CEE1B33-EA77-7747-8621-CC5840755486%7dtf5000205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CFB44377D59648BF7F3BBAD2585956"/>
        <w:category>
          <w:name w:val="Opšte"/>
          <w:gallery w:val="placeholder"/>
        </w:category>
        <w:types>
          <w:type w:val="bbPlcHdr"/>
        </w:types>
        <w:behaviors>
          <w:behavior w:val="content"/>
        </w:behaviors>
        <w:guid w:val="{AA35948B-7FBE-7749-B6D1-171D566EE08D}"/>
      </w:docPartPr>
      <w:docPartBody>
        <w:p w:rsidR="0087658D" w:rsidRDefault="00971A5A">
          <w:pPr>
            <w:pStyle w:val="Znakzanabrajanjenalisti"/>
          </w:pPr>
          <w:r>
            <w:t>Da biste hvatali beleške, treba samo da dodirnete ovu oblast i počnete da kucate.</w:t>
          </w:r>
        </w:p>
        <w:p w:rsidR="00000000" w:rsidRDefault="00971A5A">
          <w:pPr>
            <w:pStyle w:val="C5CFB44377D59648BF7F3BBAD2585956"/>
          </w:pPr>
          <w:r>
            <w:t xml:space="preserve">Druga opcija je da pomoću aplikacije OneNote jednostavno napravite digitalnu beležnicu za sve beleške koja se automatski sinhronizuje na svim </w:t>
          </w:r>
          <w:r>
            <w:t>uređajima.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Znakzanabrajanjenalisti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5A"/>
    <w:rsid w:val="0097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customStyle="1" w:styleId="9212020EB79107489A4B926C388F9CE1">
    <w:name w:val="9212020EB79107489A4B926C388F9CE1"/>
  </w:style>
  <w:style w:type="paragraph" w:styleId="Znakzanabrajanjenalisti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C5CFB44377D59648BF7F3BBAD2585956">
    <w:name w:val="C5CFB44377D59648BF7F3BBAD25859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{FCEE1B33-EA77-7747-8621-CC5840755486}tf50002051.dotx</Template>
  <TotalTime>1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vanzo</dc:creator>
  <cp:keywords/>
  <dc:description/>
  <cp:lastModifiedBy>ana vanzo</cp:lastModifiedBy>
  <cp:revision>3</cp:revision>
  <dcterms:created xsi:type="dcterms:W3CDTF">2020-01-17T14:39:00Z</dcterms:created>
  <dcterms:modified xsi:type="dcterms:W3CDTF">2020-01-17T14:40:00Z</dcterms:modified>
</cp:coreProperties>
</file>